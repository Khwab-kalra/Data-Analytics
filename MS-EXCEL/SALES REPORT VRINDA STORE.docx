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6A6E5A7" w14:textId="77777777" w:rsidTr="00F4715A">
        <w:trPr>
          <w:trHeight w:val="9693"/>
        </w:trPr>
        <w:tc>
          <w:tcPr>
            <w:tcW w:w="5000" w:type="pct"/>
            <w:gridSpan w:val="5"/>
          </w:tcPr>
          <w:p w14:paraId="3E7E8451" w14:textId="77777777" w:rsidR="00C3569F" w:rsidRDefault="00C3569F" w:rsidP="00B7244E">
            <w:r w:rsidRPr="009B5DF8">
              <w:rPr>
                <w:noProof/>
                <w:lang w:eastAsia="en-AU"/>
              </w:rPr>
              <w:drawing>
                <wp:inline distT="0" distB="0" distL="0" distR="0" wp14:anchorId="2FC8314A" wp14:editId="2E17BD46">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9679E54" w14:textId="77777777" w:rsidTr="00F4715A">
        <w:trPr>
          <w:trHeight w:val="144"/>
        </w:trPr>
        <w:tc>
          <w:tcPr>
            <w:tcW w:w="417" w:type="pct"/>
            <w:vMerge w:val="restart"/>
            <w:shd w:val="clear" w:color="auto" w:fill="000000" w:themeFill="text1"/>
          </w:tcPr>
          <w:p w14:paraId="1BC5036C" w14:textId="77777777" w:rsidR="00C3569F" w:rsidRDefault="00C3569F" w:rsidP="00B7244E"/>
        </w:tc>
        <w:tc>
          <w:tcPr>
            <w:tcW w:w="2083" w:type="pct"/>
            <w:tcBorders>
              <w:top w:val="single" w:sz="48" w:space="0" w:color="D83D27" w:themeColor="accent2"/>
            </w:tcBorders>
            <w:shd w:val="clear" w:color="auto" w:fill="000000" w:themeFill="text1"/>
          </w:tcPr>
          <w:p w14:paraId="70211236" w14:textId="77777777" w:rsidR="00C3569F" w:rsidRPr="00A00E8F" w:rsidRDefault="00C3569F" w:rsidP="00B7244E"/>
        </w:tc>
        <w:tc>
          <w:tcPr>
            <w:tcW w:w="2084" w:type="pct"/>
            <w:gridSpan w:val="2"/>
            <w:shd w:val="clear" w:color="auto" w:fill="000000" w:themeFill="text1"/>
          </w:tcPr>
          <w:p w14:paraId="3FC48280" w14:textId="77777777" w:rsidR="00C3569F" w:rsidRPr="00A00E8F" w:rsidRDefault="00C3569F" w:rsidP="00B7244E"/>
        </w:tc>
        <w:tc>
          <w:tcPr>
            <w:tcW w:w="416" w:type="pct"/>
            <w:vMerge w:val="restart"/>
            <w:shd w:val="clear" w:color="auto" w:fill="000000" w:themeFill="text1"/>
          </w:tcPr>
          <w:p w14:paraId="70CF3D17" w14:textId="77777777" w:rsidR="00C3569F" w:rsidRDefault="00C3569F" w:rsidP="00B7244E"/>
        </w:tc>
      </w:tr>
      <w:tr w:rsidR="00C3569F" w14:paraId="160A7BDD" w14:textId="77777777" w:rsidTr="00F4715A">
        <w:trPr>
          <w:trHeight w:val="3132"/>
        </w:trPr>
        <w:tc>
          <w:tcPr>
            <w:tcW w:w="417" w:type="pct"/>
            <w:vMerge/>
            <w:shd w:val="clear" w:color="auto" w:fill="000000" w:themeFill="text1"/>
          </w:tcPr>
          <w:p w14:paraId="7731E9D5" w14:textId="77777777" w:rsidR="00C3569F" w:rsidRDefault="00C3569F" w:rsidP="00B7244E"/>
        </w:tc>
        <w:tc>
          <w:tcPr>
            <w:tcW w:w="4167" w:type="pct"/>
            <w:gridSpan w:val="3"/>
            <w:shd w:val="clear" w:color="auto" w:fill="000000" w:themeFill="text1"/>
          </w:tcPr>
          <w:p w14:paraId="50E4911B" w14:textId="7CC91CE0" w:rsidR="00C3569F" w:rsidRPr="00C3569F" w:rsidRDefault="00A8407F" w:rsidP="00B7244E">
            <w:pPr>
              <w:pStyle w:val="Title"/>
            </w:pPr>
            <w:r>
              <w:t>sales report</w:t>
            </w:r>
          </w:p>
          <w:p w14:paraId="6B9F950B" w14:textId="10068733" w:rsidR="00C3569F" w:rsidRPr="00C3569F" w:rsidRDefault="00A8407F" w:rsidP="00391728">
            <w:pPr>
              <w:pStyle w:val="Subtitle"/>
            </w:pPr>
            <w:r>
              <w:t>2022</w:t>
            </w:r>
          </w:p>
        </w:tc>
        <w:tc>
          <w:tcPr>
            <w:tcW w:w="416" w:type="pct"/>
            <w:vMerge/>
            <w:shd w:val="clear" w:color="auto" w:fill="000000" w:themeFill="text1"/>
          </w:tcPr>
          <w:p w14:paraId="6425B7D6" w14:textId="77777777" w:rsidR="00C3569F" w:rsidRDefault="00C3569F" w:rsidP="00B7244E"/>
        </w:tc>
      </w:tr>
      <w:tr w:rsidR="00C3569F" w14:paraId="480A9260" w14:textId="77777777" w:rsidTr="00F4715A">
        <w:trPr>
          <w:trHeight w:val="576"/>
        </w:trPr>
        <w:tc>
          <w:tcPr>
            <w:tcW w:w="417" w:type="pct"/>
            <w:vMerge/>
            <w:shd w:val="clear" w:color="auto" w:fill="000000" w:themeFill="text1"/>
          </w:tcPr>
          <w:p w14:paraId="2B3E8F13" w14:textId="77777777" w:rsidR="00C3569F" w:rsidRDefault="00C3569F" w:rsidP="00B7244E"/>
        </w:tc>
        <w:tc>
          <w:tcPr>
            <w:tcW w:w="2778" w:type="pct"/>
            <w:gridSpan w:val="2"/>
            <w:shd w:val="clear" w:color="auto" w:fill="000000" w:themeFill="text1"/>
          </w:tcPr>
          <w:p w14:paraId="1A0391D0" w14:textId="6D9D0C11" w:rsidR="00C3569F" w:rsidRPr="001A531B" w:rsidRDefault="00A8407F" w:rsidP="00B7244E">
            <w:pPr>
              <w:pStyle w:val="company"/>
              <w:rPr>
                <w:szCs w:val="72"/>
              </w:rPr>
            </w:pPr>
            <w:r>
              <w:t>vrinda store</w:t>
            </w:r>
          </w:p>
        </w:tc>
        <w:tc>
          <w:tcPr>
            <w:tcW w:w="1389" w:type="pct"/>
            <w:shd w:val="clear" w:color="auto" w:fill="000000" w:themeFill="text1"/>
          </w:tcPr>
          <w:p w14:paraId="15FD9E19" w14:textId="74181DA0" w:rsidR="00C3569F" w:rsidRPr="00C3569F" w:rsidRDefault="00A8407F" w:rsidP="00B7244E">
            <w:pPr>
              <w:pStyle w:val="Email"/>
            </w:pPr>
            <w:r>
              <w:t>Khwabkalra1@gmail.com</w:t>
            </w:r>
          </w:p>
        </w:tc>
        <w:tc>
          <w:tcPr>
            <w:tcW w:w="416" w:type="pct"/>
            <w:vMerge/>
            <w:shd w:val="clear" w:color="auto" w:fill="000000" w:themeFill="text1"/>
          </w:tcPr>
          <w:p w14:paraId="3DA6EE23" w14:textId="77777777" w:rsidR="00C3569F" w:rsidRDefault="00C3569F" w:rsidP="00B7244E"/>
        </w:tc>
      </w:tr>
    </w:tbl>
    <w:p w14:paraId="589E48A9" w14:textId="77777777" w:rsidR="00952F7D" w:rsidRPr="00C3569F" w:rsidRDefault="00952F7D" w:rsidP="00B7244E"/>
    <w:p w14:paraId="4B5668CA"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6B18BA72" w14:textId="77777777" w:rsidTr="00F4715A">
        <w:trPr>
          <w:gridAfter w:val="1"/>
          <w:wAfter w:w="10" w:type="dxa"/>
          <w:trHeight w:val="8343"/>
        </w:trPr>
        <w:tc>
          <w:tcPr>
            <w:tcW w:w="10791" w:type="dxa"/>
            <w:gridSpan w:val="5"/>
          </w:tcPr>
          <w:p w14:paraId="4CFEEEB7" w14:textId="77777777" w:rsidR="00C3569F" w:rsidRDefault="00C3569F" w:rsidP="00B7244E">
            <w:r w:rsidRPr="009B5DF8">
              <w:rPr>
                <w:noProof/>
                <w:lang w:eastAsia="en-AU"/>
              </w:rPr>
              <w:lastRenderedPageBreak/>
              <w:drawing>
                <wp:inline distT="0" distB="0" distL="0" distR="0" wp14:anchorId="5FC4F4A7" wp14:editId="21EA9CC9">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09A4C88" w14:textId="77777777" w:rsidTr="00F4715A">
        <w:trPr>
          <w:trHeight w:val="24"/>
        </w:trPr>
        <w:tc>
          <w:tcPr>
            <w:tcW w:w="900" w:type="dxa"/>
            <w:shd w:val="clear" w:color="auto" w:fill="D83D27" w:themeFill="accent2"/>
          </w:tcPr>
          <w:p w14:paraId="2EB58AB2"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05969C12"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7DEE0400" w14:textId="77777777" w:rsidR="00C3569F" w:rsidRPr="00415473" w:rsidRDefault="00C3569F" w:rsidP="00B7244E">
            <w:pPr>
              <w:rPr>
                <w:noProof/>
                <w:lang w:eastAsia="en-AU"/>
              </w:rPr>
            </w:pPr>
          </w:p>
        </w:tc>
        <w:tc>
          <w:tcPr>
            <w:tcW w:w="901" w:type="dxa"/>
            <w:gridSpan w:val="2"/>
            <w:shd w:val="clear" w:color="auto" w:fill="D83D27" w:themeFill="accent2"/>
          </w:tcPr>
          <w:p w14:paraId="2F1C6D4F" w14:textId="77777777" w:rsidR="00C3569F" w:rsidRPr="00415473" w:rsidRDefault="00C3569F" w:rsidP="00B7244E">
            <w:pPr>
              <w:rPr>
                <w:noProof/>
                <w:lang w:eastAsia="en-AU"/>
              </w:rPr>
            </w:pPr>
          </w:p>
        </w:tc>
      </w:tr>
      <w:tr w:rsidR="00C3569F" w14:paraId="5862DF92" w14:textId="77777777" w:rsidTr="002A5BA5">
        <w:trPr>
          <w:gridAfter w:val="1"/>
          <w:wAfter w:w="10" w:type="dxa"/>
          <w:trHeight w:val="3744"/>
        </w:trPr>
        <w:tc>
          <w:tcPr>
            <w:tcW w:w="900" w:type="dxa"/>
            <w:shd w:val="clear" w:color="auto" w:fill="D83D27" w:themeFill="accent2"/>
          </w:tcPr>
          <w:p w14:paraId="6A76FFA1" w14:textId="77777777" w:rsidR="00C3569F" w:rsidRDefault="00C3569F" w:rsidP="00B7244E"/>
        </w:tc>
        <w:tc>
          <w:tcPr>
            <w:tcW w:w="8991" w:type="dxa"/>
            <w:gridSpan w:val="2"/>
            <w:shd w:val="clear" w:color="auto" w:fill="D83D27" w:themeFill="accent2"/>
          </w:tcPr>
          <w:p w14:paraId="7239B800" w14:textId="190395A2" w:rsidR="00C3569F" w:rsidRPr="008D1BFA" w:rsidRDefault="00A8407F" w:rsidP="00B7244E">
            <w:pPr>
              <w:pStyle w:val="Heading1White"/>
            </w:pPr>
            <w:r>
              <w:t>objective</w:t>
            </w:r>
          </w:p>
          <w:p w14:paraId="6DCF590D" w14:textId="29570D40" w:rsidR="00C3569F" w:rsidRPr="001B28D2" w:rsidRDefault="00A8407F" w:rsidP="00A8407F">
            <w:pPr>
              <w:pStyle w:val="NormalWhite"/>
            </w:pPr>
            <w:r>
              <w:t>VRINDA STORE wants to create an annual sales report for 2022. So that, VRINDA can understand their customers and grow more in 2023.</w:t>
            </w:r>
          </w:p>
        </w:tc>
        <w:tc>
          <w:tcPr>
            <w:tcW w:w="900" w:type="dxa"/>
            <w:gridSpan w:val="2"/>
            <w:shd w:val="clear" w:color="auto" w:fill="D83D27" w:themeFill="accent2"/>
          </w:tcPr>
          <w:p w14:paraId="4698362B" w14:textId="77777777" w:rsidR="00C3569F" w:rsidRDefault="00C3569F" w:rsidP="00B7244E"/>
        </w:tc>
      </w:tr>
    </w:tbl>
    <w:p w14:paraId="6427B69C" w14:textId="77777777" w:rsidR="00C3569F" w:rsidRDefault="00C3569F" w:rsidP="00B7244E"/>
    <w:p w14:paraId="62955EF4"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23DA3F99" w14:textId="77777777" w:rsidTr="00F4715A">
        <w:trPr>
          <w:gridAfter w:val="1"/>
          <w:wAfter w:w="20" w:type="dxa"/>
          <w:trHeight w:val="144"/>
        </w:trPr>
        <w:tc>
          <w:tcPr>
            <w:tcW w:w="4462" w:type="dxa"/>
            <w:tcBorders>
              <w:top w:val="single" w:sz="48" w:space="0" w:color="D83D27" w:themeColor="accent2"/>
            </w:tcBorders>
          </w:tcPr>
          <w:p w14:paraId="1768A024" w14:textId="77777777" w:rsidR="00C3569F" w:rsidRPr="001320AC" w:rsidRDefault="00C3569F" w:rsidP="00B7244E"/>
        </w:tc>
        <w:tc>
          <w:tcPr>
            <w:tcW w:w="6379" w:type="dxa"/>
          </w:tcPr>
          <w:p w14:paraId="23D45554" w14:textId="77777777" w:rsidR="00C3569F" w:rsidRPr="001320AC" w:rsidRDefault="00C3569F" w:rsidP="00B7244E"/>
        </w:tc>
      </w:tr>
      <w:tr w:rsidR="00C3569F" w14:paraId="66FF19B6" w14:textId="77777777" w:rsidTr="00F4715A">
        <w:trPr>
          <w:gridAfter w:val="1"/>
          <w:wAfter w:w="20" w:type="dxa"/>
          <w:trHeight w:val="4431"/>
        </w:trPr>
        <w:tc>
          <w:tcPr>
            <w:tcW w:w="10841" w:type="dxa"/>
            <w:gridSpan w:val="2"/>
          </w:tcPr>
          <w:p w14:paraId="06C6A062" w14:textId="48BF9F81" w:rsidR="00C3569F" w:rsidRPr="00C3569F" w:rsidRDefault="00A8407F" w:rsidP="00B7244E">
            <w:pPr>
              <w:pStyle w:val="Heading1"/>
            </w:pPr>
            <w:r>
              <w:t xml:space="preserve">queries </w:t>
            </w:r>
          </w:p>
          <w:p w14:paraId="0D03943D" w14:textId="77777777" w:rsidR="00C3569F" w:rsidRPr="001B28D2" w:rsidRDefault="00C3569F" w:rsidP="00B7244E"/>
          <w:p w14:paraId="1EBDCEB5" w14:textId="77777777" w:rsidR="00A8407F" w:rsidRDefault="00A8407F" w:rsidP="008A068E">
            <w:pPr>
              <w:pStyle w:val="Heading2"/>
              <w:numPr>
                <w:ilvl w:val="0"/>
                <w:numId w:val="20"/>
              </w:numPr>
              <w:spacing w:line="276" w:lineRule="auto"/>
              <w:rPr>
                <w:rFonts w:cstheme="minorHAnsi"/>
                <w:b w:val="0"/>
                <w:bCs/>
                <w:szCs w:val="28"/>
              </w:rPr>
            </w:pPr>
            <w:r w:rsidRPr="00A8407F">
              <w:rPr>
                <w:rFonts w:cstheme="minorHAnsi"/>
                <w:b w:val="0"/>
                <w:bCs/>
                <w:szCs w:val="28"/>
              </w:rPr>
              <w:t>Compare the sales and orders using pie chart.</w:t>
            </w:r>
          </w:p>
          <w:p w14:paraId="205B140A" w14:textId="62778889" w:rsidR="00A8407F" w:rsidRPr="00A8407F" w:rsidRDefault="00A8407F" w:rsidP="008A068E">
            <w:pPr>
              <w:pStyle w:val="Heading2"/>
              <w:numPr>
                <w:ilvl w:val="0"/>
                <w:numId w:val="20"/>
              </w:numPr>
              <w:spacing w:line="276" w:lineRule="auto"/>
              <w:rPr>
                <w:rFonts w:cstheme="minorHAnsi"/>
                <w:b w:val="0"/>
                <w:bCs/>
                <w:szCs w:val="28"/>
              </w:rPr>
            </w:pPr>
            <w:r w:rsidRPr="00A8407F">
              <w:rPr>
                <w:rFonts w:cstheme="minorHAnsi"/>
                <w:b w:val="0"/>
                <w:bCs/>
                <w:szCs w:val="28"/>
              </w:rPr>
              <w:t>Which month got the highest sales and orders?</w:t>
            </w:r>
          </w:p>
          <w:p w14:paraId="425A0BB7" w14:textId="77777777" w:rsidR="00A8407F" w:rsidRPr="00A8407F" w:rsidRDefault="00A8407F" w:rsidP="00A8407F">
            <w:pPr>
              <w:pStyle w:val="ListParagraph"/>
              <w:numPr>
                <w:ilvl w:val="0"/>
                <w:numId w:val="20"/>
              </w:numPr>
              <w:spacing w:line="276" w:lineRule="auto"/>
              <w:rPr>
                <w:rFonts w:cstheme="minorHAnsi"/>
                <w:bCs/>
                <w:sz w:val="28"/>
              </w:rPr>
            </w:pPr>
            <w:r w:rsidRPr="00A8407F">
              <w:rPr>
                <w:rFonts w:cstheme="minorHAnsi"/>
                <w:bCs/>
                <w:sz w:val="28"/>
              </w:rPr>
              <w:t>Who purchased more – Men or Women in 2022?</w:t>
            </w:r>
          </w:p>
          <w:p w14:paraId="093A3FDA" w14:textId="30C9E057" w:rsidR="00A8407F" w:rsidRPr="00A8407F" w:rsidRDefault="00A8407F" w:rsidP="00A8407F">
            <w:pPr>
              <w:pStyle w:val="ListParagraph"/>
              <w:numPr>
                <w:ilvl w:val="0"/>
                <w:numId w:val="20"/>
              </w:numPr>
              <w:spacing w:line="276" w:lineRule="auto"/>
              <w:rPr>
                <w:rFonts w:cstheme="minorHAnsi"/>
                <w:bCs/>
                <w:sz w:val="28"/>
              </w:rPr>
            </w:pPr>
            <w:r w:rsidRPr="00A8407F">
              <w:rPr>
                <w:rFonts w:cstheme="minorHAnsi"/>
                <w:bCs/>
                <w:sz w:val="28"/>
              </w:rPr>
              <w:t>What is different order status in 2022?</w:t>
            </w:r>
          </w:p>
          <w:p w14:paraId="55116953" w14:textId="77777777" w:rsidR="00A8407F" w:rsidRPr="00A8407F" w:rsidRDefault="00A8407F" w:rsidP="00A8407F">
            <w:pPr>
              <w:pStyle w:val="ListParagraph"/>
              <w:numPr>
                <w:ilvl w:val="0"/>
                <w:numId w:val="20"/>
              </w:numPr>
              <w:spacing w:line="276" w:lineRule="auto"/>
              <w:rPr>
                <w:rFonts w:cstheme="minorHAnsi"/>
                <w:bCs/>
                <w:sz w:val="28"/>
              </w:rPr>
            </w:pPr>
            <w:r w:rsidRPr="00A8407F">
              <w:rPr>
                <w:rFonts w:cstheme="minorHAnsi"/>
                <w:bCs/>
                <w:sz w:val="28"/>
              </w:rPr>
              <w:t>List top 10 states contributing to the sales?</w:t>
            </w:r>
          </w:p>
          <w:p w14:paraId="7E893457" w14:textId="7931B1FE" w:rsidR="00A8407F" w:rsidRPr="00A8407F" w:rsidRDefault="00A8407F" w:rsidP="00A8407F">
            <w:pPr>
              <w:pStyle w:val="ListParagraph"/>
              <w:numPr>
                <w:ilvl w:val="0"/>
                <w:numId w:val="20"/>
              </w:numPr>
              <w:spacing w:line="276" w:lineRule="auto"/>
              <w:rPr>
                <w:rFonts w:cstheme="minorHAnsi"/>
                <w:bCs/>
                <w:sz w:val="28"/>
              </w:rPr>
            </w:pPr>
            <w:r w:rsidRPr="00A8407F">
              <w:rPr>
                <w:rFonts w:cstheme="minorHAnsi"/>
                <w:bCs/>
                <w:sz w:val="28"/>
              </w:rPr>
              <w:t>Relation between age and gender based on number</w:t>
            </w:r>
            <w:r>
              <w:rPr>
                <w:rFonts w:cstheme="minorHAnsi"/>
                <w:bCs/>
                <w:sz w:val="28"/>
              </w:rPr>
              <w:t xml:space="preserve"> of orders.</w:t>
            </w:r>
          </w:p>
          <w:p w14:paraId="4E962871" w14:textId="77777777" w:rsidR="00A8407F" w:rsidRPr="00A8407F" w:rsidRDefault="00A8407F" w:rsidP="00A8407F">
            <w:pPr>
              <w:pStyle w:val="ListParagraph"/>
              <w:numPr>
                <w:ilvl w:val="0"/>
                <w:numId w:val="20"/>
              </w:numPr>
              <w:spacing w:line="276" w:lineRule="auto"/>
              <w:rPr>
                <w:rFonts w:cstheme="minorHAnsi"/>
                <w:bCs/>
                <w:sz w:val="28"/>
              </w:rPr>
            </w:pPr>
            <w:r w:rsidRPr="00A8407F">
              <w:rPr>
                <w:rFonts w:cstheme="minorHAnsi"/>
                <w:bCs/>
                <w:sz w:val="28"/>
              </w:rPr>
              <w:t>Which channel is contributing to maximum sales?</w:t>
            </w:r>
          </w:p>
          <w:p w14:paraId="5CE56275" w14:textId="756D8387" w:rsidR="00A8407F" w:rsidRPr="00A8407F" w:rsidRDefault="00A8407F" w:rsidP="00A8407F">
            <w:pPr>
              <w:pStyle w:val="ListParagraph"/>
              <w:numPr>
                <w:ilvl w:val="0"/>
                <w:numId w:val="20"/>
              </w:numPr>
              <w:spacing w:line="276" w:lineRule="auto"/>
            </w:pPr>
            <w:r w:rsidRPr="00A8407F">
              <w:rPr>
                <w:rFonts w:cstheme="minorHAnsi"/>
                <w:bCs/>
                <w:sz w:val="28"/>
              </w:rPr>
              <w:t>Highest Selling Category?</w:t>
            </w:r>
          </w:p>
        </w:tc>
      </w:tr>
      <w:tr w:rsidR="00C3569F" w14:paraId="37AFB8CE" w14:textId="77777777" w:rsidTr="00F4715A">
        <w:trPr>
          <w:trHeight w:val="2160"/>
        </w:trPr>
        <w:tc>
          <w:tcPr>
            <w:tcW w:w="10841" w:type="dxa"/>
            <w:gridSpan w:val="2"/>
          </w:tcPr>
          <w:p w14:paraId="638A5AF1" w14:textId="72AFC58D" w:rsidR="00C3569F" w:rsidRPr="009A2CEE" w:rsidRDefault="00C3569F" w:rsidP="00B7244E"/>
        </w:tc>
        <w:tc>
          <w:tcPr>
            <w:tcW w:w="20" w:type="dxa"/>
          </w:tcPr>
          <w:p w14:paraId="4DCFCB1B" w14:textId="77777777" w:rsidR="00C3569F" w:rsidRDefault="00C3569F" w:rsidP="00B7244E"/>
        </w:tc>
      </w:tr>
      <w:tr w:rsidR="00C3569F" w14:paraId="193F698A" w14:textId="77777777" w:rsidTr="00F4715A">
        <w:trPr>
          <w:trHeight w:val="514"/>
        </w:trPr>
        <w:tc>
          <w:tcPr>
            <w:tcW w:w="10841" w:type="dxa"/>
            <w:gridSpan w:val="2"/>
          </w:tcPr>
          <w:p w14:paraId="6B518330" w14:textId="5C3A9D38" w:rsidR="00C3569F" w:rsidRPr="00C3569F" w:rsidRDefault="00C3569F" w:rsidP="00B7244E">
            <w:pPr>
              <w:pStyle w:val="Footer1"/>
            </w:pPr>
          </w:p>
        </w:tc>
        <w:tc>
          <w:tcPr>
            <w:tcW w:w="20" w:type="dxa"/>
          </w:tcPr>
          <w:p w14:paraId="3122A5CD" w14:textId="77777777" w:rsidR="00C3569F" w:rsidRDefault="00C3569F" w:rsidP="00B7244E"/>
        </w:tc>
      </w:tr>
      <w:tr w:rsidR="00C3569F" w14:paraId="0EE48F2F" w14:textId="77777777" w:rsidTr="00F4715A">
        <w:trPr>
          <w:trHeight w:val="3627"/>
        </w:trPr>
        <w:tc>
          <w:tcPr>
            <w:tcW w:w="10841" w:type="dxa"/>
            <w:gridSpan w:val="2"/>
          </w:tcPr>
          <w:p w14:paraId="288D5E54" w14:textId="4FAE55DE" w:rsidR="00C3569F" w:rsidRPr="00C3569F" w:rsidRDefault="00C3569F" w:rsidP="00B7244E"/>
        </w:tc>
        <w:tc>
          <w:tcPr>
            <w:tcW w:w="20" w:type="dxa"/>
          </w:tcPr>
          <w:p w14:paraId="526885DF" w14:textId="77777777" w:rsidR="00C3569F" w:rsidRDefault="00C3569F" w:rsidP="00B7244E"/>
        </w:tc>
      </w:tr>
    </w:tbl>
    <w:p w14:paraId="7155C960" w14:textId="77777777" w:rsidR="000749AA" w:rsidRDefault="000749AA" w:rsidP="00B7244E"/>
    <w:p w14:paraId="031B56C6"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10572" w:type="dxa"/>
        <w:tblLayout w:type="fixed"/>
        <w:tblCellMar>
          <w:left w:w="0" w:type="dxa"/>
          <w:right w:w="0" w:type="dxa"/>
        </w:tblCellMar>
        <w:tblLook w:val="0600" w:firstRow="0" w:lastRow="0" w:firstColumn="0" w:lastColumn="0" w:noHBand="1" w:noVBand="1"/>
      </w:tblPr>
      <w:tblGrid>
        <w:gridCol w:w="4379"/>
        <w:gridCol w:w="6193"/>
      </w:tblGrid>
      <w:tr w:rsidR="00C3569F" w14:paraId="0DA59C28" w14:textId="77777777" w:rsidTr="00405802">
        <w:trPr>
          <w:trHeight w:val="1"/>
        </w:trPr>
        <w:tc>
          <w:tcPr>
            <w:tcW w:w="4379" w:type="dxa"/>
            <w:tcBorders>
              <w:top w:val="single" w:sz="48" w:space="0" w:color="D83D27" w:themeColor="accent2"/>
            </w:tcBorders>
          </w:tcPr>
          <w:p w14:paraId="4ADC96D0" w14:textId="77777777" w:rsidR="00C3569F" w:rsidRPr="009D2C09" w:rsidRDefault="00C3569F" w:rsidP="002A5BA5"/>
        </w:tc>
        <w:tc>
          <w:tcPr>
            <w:tcW w:w="6193" w:type="dxa"/>
          </w:tcPr>
          <w:p w14:paraId="0B927BD7" w14:textId="77777777" w:rsidR="00C3569F" w:rsidRPr="009D2C09" w:rsidRDefault="00C3569F" w:rsidP="00B7244E"/>
        </w:tc>
      </w:tr>
      <w:tr w:rsidR="00C3569F" w14:paraId="6E428449" w14:textId="77777777" w:rsidTr="00405802">
        <w:trPr>
          <w:trHeight w:val="2076"/>
        </w:trPr>
        <w:tc>
          <w:tcPr>
            <w:tcW w:w="10572" w:type="dxa"/>
            <w:gridSpan w:val="2"/>
          </w:tcPr>
          <w:p w14:paraId="25647516" w14:textId="586BDBD0" w:rsidR="001B28D2" w:rsidRDefault="00A8407F" w:rsidP="00B7244E">
            <w:pPr>
              <w:pStyle w:val="Heading1"/>
            </w:pPr>
            <w:r>
              <w:t xml:space="preserve">DATASET </w:t>
            </w:r>
          </w:p>
          <w:p w14:paraId="5C793691" w14:textId="77777777" w:rsidR="00A8407F" w:rsidRPr="00A8407F" w:rsidRDefault="00A8407F" w:rsidP="00A8407F"/>
          <w:p w14:paraId="19EC9C92" w14:textId="03750AF3" w:rsidR="00C3569F" w:rsidRPr="00620D24" w:rsidRDefault="00A8407F" w:rsidP="00A8407F">
            <w:pPr>
              <w:pStyle w:val="Heading2"/>
            </w:pPr>
            <w:r>
              <w:t>DATASET DESCRIPTION</w:t>
            </w:r>
            <w:r w:rsidRPr="00C3569F">
              <w:t xml:space="preserve"> </w:t>
            </w:r>
          </w:p>
          <w:p w14:paraId="73DAF9FA" w14:textId="44C28289" w:rsidR="00C3569F" w:rsidRDefault="00C3569F" w:rsidP="00A8407F"/>
          <w:p w14:paraId="0202E2D4" w14:textId="72F3744F" w:rsidR="00A8407F" w:rsidRDefault="00A8407F" w:rsidP="00A8407F">
            <w:r>
              <w:t>The Dataset provided is the sales data of our client Vrinda Store. Majorly the data can be broken into these most useful columns.</w:t>
            </w:r>
          </w:p>
          <w:p w14:paraId="1F9F83FA" w14:textId="02B8AC70" w:rsidR="00A8407F" w:rsidRDefault="00A8407F" w:rsidP="00A8407F">
            <w:pPr>
              <w:pStyle w:val="ListParagraph"/>
              <w:numPr>
                <w:ilvl w:val="0"/>
                <w:numId w:val="21"/>
              </w:numPr>
            </w:pPr>
            <w:r>
              <w:t>Order ID</w:t>
            </w:r>
          </w:p>
          <w:p w14:paraId="2400EB5D" w14:textId="21797CB8" w:rsidR="00A8407F" w:rsidRDefault="00A8407F" w:rsidP="00A8407F">
            <w:pPr>
              <w:pStyle w:val="ListParagraph"/>
              <w:numPr>
                <w:ilvl w:val="0"/>
                <w:numId w:val="21"/>
              </w:numPr>
            </w:pPr>
            <w:r>
              <w:t>Customer ID</w:t>
            </w:r>
          </w:p>
          <w:p w14:paraId="70D33C89" w14:textId="42BFD6D8" w:rsidR="00A8407F" w:rsidRDefault="00A8407F" w:rsidP="00A8407F">
            <w:pPr>
              <w:pStyle w:val="ListParagraph"/>
              <w:numPr>
                <w:ilvl w:val="0"/>
                <w:numId w:val="21"/>
              </w:numPr>
            </w:pPr>
            <w:r>
              <w:t>Gender</w:t>
            </w:r>
          </w:p>
          <w:p w14:paraId="6C55BBBB" w14:textId="0A6B62F0" w:rsidR="00A8407F" w:rsidRDefault="00A8407F" w:rsidP="00A8407F">
            <w:pPr>
              <w:pStyle w:val="ListParagraph"/>
              <w:numPr>
                <w:ilvl w:val="0"/>
                <w:numId w:val="21"/>
              </w:numPr>
            </w:pPr>
            <w:r>
              <w:t>Age</w:t>
            </w:r>
          </w:p>
          <w:p w14:paraId="476F6E4D" w14:textId="4A9517F1" w:rsidR="00A8407F" w:rsidRDefault="00A8407F" w:rsidP="00A8407F">
            <w:pPr>
              <w:pStyle w:val="ListParagraph"/>
              <w:numPr>
                <w:ilvl w:val="0"/>
                <w:numId w:val="21"/>
              </w:numPr>
            </w:pPr>
            <w:r>
              <w:t>Date</w:t>
            </w:r>
          </w:p>
          <w:p w14:paraId="2CEE7E5D" w14:textId="1BE72275" w:rsidR="00A8407F" w:rsidRDefault="00A8407F" w:rsidP="00A8407F">
            <w:pPr>
              <w:pStyle w:val="ListParagraph"/>
              <w:numPr>
                <w:ilvl w:val="0"/>
                <w:numId w:val="21"/>
              </w:numPr>
            </w:pPr>
            <w:r>
              <w:t>Status</w:t>
            </w:r>
          </w:p>
          <w:p w14:paraId="5FB6CAFF" w14:textId="275B5A36" w:rsidR="00A8407F" w:rsidRDefault="00A8407F" w:rsidP="00A8407F">
            <w:pPr>
              <w:pStyle w:val="ListParagraph"/>
              <w:numPr>
                <w:ilvl w:val="0"/>
                <w:numId w:val="21"/>
              </w:numPr>
            </w:pPr>
            <w:r>
              <w:t>Channel</w:t>
            </w:r>
          </w:p>
          <w:p w14:paraId="061F9111" w14:textId="71FE3BEE" w:rsidR="00A8407F" w:rsidRDefault="00A8407F" w:rsidP="00A8407F">
            <w:pPr>
              <w:pStyle w:val="ListParagraph"/>
              <w:numPr>
                <w:ilvl w:val="0"/>
                <w:numId w:val="21"/>
              </w:numPr>
            </w:pPr>
            <w:r>
              <w:t>SKU</w:t>
            </w:r>
          </w:p>
          <w:p w14:paraId="6C132250" w14:textId="573182C4" w:rsidR="00A8407F" w:rsidRDefault="00A8407F" w:rsidP="00A8407F">
            <w:pPr>
              <w:pStyle w:val="ListParagraph"/>
              <w:numPr>
                <w:ilvl w:val="0"/>
                <w:numId w:val="21"/>
              </w:numPr>
            </w:pPr>
            <w:r>
              <w:t>Category</w:t>
            </w:r>
          </w:p>
          <w:p w14:paraId="3FEAB0B3" w14:textId="686AC415" w:rsidR="00A8407F" w:rsidRDefault="00A8407F" w:rsidP="00A8407F">
            <w:pPr>
              <w:pStyle w:val="ListParagraph"/>
              <w:numPr>
                <w:ilvl w:val="0"/>
                <w:numId w:val="21"/>
              </w:numPr>
            </w:pPr>
            <w:r>
              <w:t>Size</w:t>
            </w:r>
          </w:p>
          <w:p w14:paraId="5CF0F600" w14:textId="0A2EE9D4" w:rsidR="00A8407F" w:rsidRDefault="00A8407F" w:rsidP="00A8407F">
            <w:pPr>
              <w:pStyle w:val="ListParagraph"/>
              <w:numPr>
                <w:ilvl w:val="0"/>
                <w:numId w:val="21"/>
              </w:numPr>
            </w:pPr>
            <w:r>
              <w:t>Quantity</w:t>
            </w:r>
          </w:p>
          <w:p w14:paraId="0E66C020" w14:textId="644A73D7" w:rsidR="00A8407F" w:rsidRDefault="00A8407F" w:rsidP="00A8407F">
            <w:pPr>
              <w:pStyle w:val="ListParagraph"/>
              <w:numPr>
                <w:ilvl w:val="0"/>
                <w:numId w:val="21"/>
              </w:numPr>
            </w:pPr>
            <w:r>
              <w:t>Currency</w:t>
            </w:r>
          </w:p>
          <w:p w14:paraId="3123430A" w14:textId="5F7E0C46" w:rsidR="00A8407F" w:rsidRDefault="00BF46E0" w:rsidP="00A8407F">
            <w:pPr>
              <w:pStyle w:val="ListParagraph"/>
              <w:numPr>
                <w:ilvl w:val="0"/>
                <w:numId w:val="21"/>
              </w:numPr>
            </w:pPr>
            <w:r>
              <w:t>Amount</w:t>
            </w:r>
          </w:p>
          <w:p w14:paraId="691AEF89" w14:textId="443609C9" w:rsidR="00BF46E0" w:rsidRPr="00C3569F" w:rsidRDefault="00BF46E0" w:rsidP="00A8407F">
            <w:pPr>
              <w:pStyle w:val="ListParagraph"/>
              <w:numPr>
                <w:ilvl w:val="0"/>
                <w:numId w:val="21"/>
              </w:numPr>
            </w:pPr>
            <w:r>
              <w:t>Shipping Address</w:t>
            </w:r>
          </w:p>
          <w:p w14:paraId="529BD583" w14:textId="77777777" w:rsidR="00BF46E0" w:rsidRDefault="00BF46E0" w:rsidP="00391728">
            <w:pPr>
              <w:pStyle w:val="Heading2"/>
            </w:pPr>
          </w:p>
          <w:p w14:paraId="0B780425" w14:textId="73141BD0" w:rsidR="00BF46E0" w:rsidRDefault="00A8407F" w:rsidP="00391728">
            <w:pPr>
              <w:pStyle w:val="Heading2"/>
            </w:pPr>
            <w:r>
              <w:t>DATA CLEANING</w:t>
            </w:r>
          </w:p>
          <w:p w14:paraId="1A7CA882" w14:textId="77777777" w:rsidR="00BF46E0" w:rsidRDefault="00BF46E0" w:rsidP="00BF46E0"/>
          <w:p w14:paraId="6A8B726E" w14:textId="04A9E3F9" w:rsidR="00BF46E0" w:rsidRDefault="00BF46E0" w:rsidP="0057319A">
            <w:pPr>
              <w:pStyle w:val="ListParagraph"/>
              <w:numPr>
                <w:ilvl w:val="0"/>
                <w:numId w:val="22"/>
              </w:numPr>
              <w:spacing w:line="276" w:lineRule="auto"/>
            </w:pPr>
            <w:r>
              <w:t>Gender Columns contains 4 types of values ‘M’, ‘Men’ for male customers and ‘W’, ‘Women’ for female customers. This may create a discrepancy in our analysis as we know ‘W’ and ‘women’ do symbolize the same category. Hence, ‘M’ values are changed to ‘Men’ and ‘W’ values are changed to ‘Women’ to create uniformity.</w:t>
            </w:r>
          </w:p>
          <w:p w14:paraId="63030629" w14:textId="49DF1A94" w:rsidR="00606470" w:rsidRDefault="00BF46E0" w:rsidP="0057319A">
            <w:pPr>
              <w:pStyle w:val="ListParagraph"/>
              <w:numPr>
                <w:ilvl w:val="0"/>
                <w:numId w:val="22"/>
              </w:numPr>
              <w:spacing w:line="276" w:lineRule="auto"/>
            </w:pPr>
            <w:r>
              <w:t>In Quantity Column some values had Numeric values while some had their text counter parts. Hence ‘One’, ‘Two’ and so on were replaced by ‘1’, ‘2’ etc.</w:t>
            </w:r>
          </w:p>
          <w:p w14:paraId="2C733BBC" w14:textId="0C81216D" w:rsidR="00BF46E0" w:rsidRPr="00BF46E0" w:rsidRDefault="00BF46E0" w:rsidP="00BF46E0"/>
          <w:p w14:paraId="62DDDD6F" w14:textId="7B7B38A0" w:rsidR="00323C54" w:rsidRDefault="00323C54" w:rsidP="00323C54">
            <w:pPr>
              <w:pStyle w:val="Heading2"/>
            </w:pPr>
            <w:r>
              <w:t xml:space="preserve">DATA </w:t>
            </w:r>
            <w:r>
              <w:t>PREPROCESSING</w:t>
            </w:r>
          </w:p>
          <w:p w14:paraId="46B23C11" w14:textId="29846B06" w:rsidR="00323C54" w:rsidRDefault="00323C54" w:rsidP="00323C54">
            <w:pPr>
              <w:pStyle w:val="ListParagraph"/>
              <w:numPr>
                <w:ilvl w:val="0"/>
                <w:numId w:val="23"/>
              </w:numPr>
            </w:pPr>
            <w:r>
              <w:t>Age column is reformatted to classification by Age group as it would make it easier to analyze the data and make our end-graphs seem more meaningful.</w:t>
            </w:r>
          </w:p>
          <w:p w14:paraId="45B05E63" w14:textId="3EEAB167" w:rsidR="00405802" w:rsidRPr="00323C54" w:rsidRDefault="00405802" w:rsidP="00323C54">
            <w:pPr>
              <w:pStyle w:val="ListParagraph"/>
              <w:numPr>
                <w:ilvl w:val="0"/>
                <w:numId w:val="23"/>
              </w:numPr>
            </w:pPr>
            <w:r>
              <w:t>The dates column has been grouped by month to form a better understanding of sales trends.</w:t>
            </w:r>
          </w:p>
          <w:p w14:paraId="30920E7C" w14:textId="6DC4A662" w:rsidR="00C3569F" w:rsidRPr="00620D24" w:rsidRDefault="00C3569F" w:rsidP="00BF46E0"/>
        </w:tc>
      </w:tr>
      <w:tr w:rsidR="00BF46E0" w14:paraId="40EC56F0" w14:textId="77777777" w:rsidTr="00405802">
        <w:trPr>
          <w:trHeight w:val="2076"/>
        </w:trPr>
        <w:tc>
          <w:tcPr>
            <w:tcW w:w="10572" w:type="dxa"/>
            <w:gridSpan w:val="2"/>
          </w:tcPr>
          <w:p w14:paraId="34CD3EBB" w14:textId="77777777" w:rsidR="00BF46E0" w:rsidRDefault="00BF46E0" w:rsidP="00B7244E">
            <w:pPr>
              <w:pStyle w:val="Heading1"/>
            </w:pPr>
          </w:p>
        </w:tc>
      </w:tr>
    </w:tbl>
    <w:p w14:paraId="6F0AD749" w14:textId="56A810FB"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E0EC1AE" w14:textId="77777777" w:rsidTr="002A5BA5">
        <w:trPr>
          <w:trHeight w:val="60"/>
        </w:trPr>
        <w:tc>
          <w:tcPr>
            <w:tcW w:w="4464" w:type="dxa"/>
            <w:tcBorders>
              <w:top w:val="single" w:sz="48" w:space="0" w:color="D83D27" w:themeColor="accent2"/>
            </w:tcBorders>
          </w:tcPr>
          <w:p w14:paraId="0DF1FE3D" w14:textId="77777777" w:rsidR="00C3569F" w:rsidRPr="00475B12" w:rsidRDefault="00C3569F" w:rsidP="00B7244E"/>
        </w:tc>
        <w:tc>
          <w:tcPr>
            <w:tcW w:w="6293" w:type="dxa"/>
          </w:tcPr>
          <w:p w14:paraId="17B3213C" w14:textId="77777777" w:rsidR="00C3569F" w:rsidRPr="00475B12" w:rsidRDefault="00C3569F" w:rsidP="00B7244E"/>
        </w:tc>
      </w:tr>
      <w:tr w:rsidR="002A5BA5" w:rsidRPr="00F74F95" w14:paraId="48B36006" w14:textId="77777777" w:rsidTr="00AA4042">
        <w:trPr>
          <w:trHeight w:val="60"/>
        </w:trPr>
        <w:tc>
          <w:tcPr>
            <w:tcW w:w="10757" w:type="dxa"/>
            <w:gridSpan w:val="2"/>
          </w:tcPr>
          <w:p w14:paraId="2729039C" w14:textId="5C2B7622" w:rsidR="002A5BA5" w:rsidRPr="00C3569F" w:rsidRDefault="002E26A2" w:rsidP="002A5BA5">
            <w:pPr>
              <w:pStyle w:val="Heading1"/>
            </w:pPr>
            <w:r>
              <w:t xml:space="preserve">data </w:t>
            </w:r>
            <w:r w:rsidR="00393967">
              <w:t>INSIGHTS</w:t>
            </w:r>
          </w:p>
          <w:p w14:paraId="61FB4472" w14:textId="43059AD9" w:rsidR="002A5BA5" w:rsidRDefault="00393967" w:rsidP="00393967">
            <w:pPr>
              <w:pStyle w:val="ListParagraph"/>
              <w:numPr>
                <w:ilvl w:val="0"/>
                <w:numId w:val="25"/>
              </w:numPr>
            </w:pPr>
            <w:r>
              <w:t>Women are more Likely to buy compared to men (~65%)</w:t>
            </w:r>
          </w:p>
          <w:p w14:paraId="5E8569F7" w14:textId="78D6633E" w:rsidR="00393967" w:rsidRDefault="00393967" w:rsidP="00393967">
            <w:pPr>
              <w:pStyle w:val="ListParagraph"/>
              <w:numPr>
                <w:ilvl w:val="0"/>
                <w:numId w:val="25"/>
              </w:numPr>
            </w:pPr>
            <w:r>
              <w:t>Maharashtra, Karnataka and Uttar Pradesh are top 3 states (~35%)</w:t>
            </w:r>
          </w:p>
          <w:p w14:paraId="4540D2F9" w14:textId="2395969F" w:rsidR="00393967" w:rsidRDefault="00393967" w:rsidP="00393967">
            <w:pPr>
              <w:pStyle w:val="ListParagraph"/>
              <w:numPr>
                <w:ilvl w:val="0"/>
                <w:numId w:val="25"/>
              </w:numPr>
            </w:pPr>
            <w:r>
              <w:t>Adult Age Group (30-49 years) is contributing maximum.</w:t>
            </w:r>
          </w:p>
          <w:p w14:paraId="31D735D2" w14:textId="59ACAD92" w:rsidR="00393967" w:rsidRDefault="00393967" w:rsidP="00393967">
            <w:pPr>
              <w:pStyle w:val="ListParagraph"/>
              <w:numPr>
                <w:ilvl w:val="0"/>
                <w:numId w:val="25"/>
              </w:numPr>
            </w:pPr>
            <w:r>
              <w:t>Amazon, Myntra and Flipkart channels are contributing maximum (~80%)</w:t>
            </w:r>
          </w:p>
          <w:p w14:paraId="7F7DBF1F" w14:textId="77777777" w:rsidR="002A5BA5" w:rsidRDefault="002A5BA5" w:rsidP="002A5BA5"/>
          <w:p w14:paraId="161A162E" w14:textId="77777777" w:rsidR="002A5BA5" w:rsidRDefault="002A5BA5" w:rsidP="002A5BA5">
            <w:pPr>
              <w:pStyle w:val="Quote"/>
            </w:pPr>
            <w:r>
              <w:rPr>
                <w:noProof/>
                <w:lang w:val="en-AU" w:eastAsia="en-AU"/>
              </w:rPr>
              <mc:AlternateContent>
                <mc:Choice Requires="wps">
                  <w:drawing>
                    <wp:anchor distT="0" distB="0" distL="114300" distR="114300" simplePos="0" relativeHeight="251659264" behindDoc="1" locked="1" layoutInCell="1" allowOverlap="1" wp14:anchorId="6393022F" wp14:editId="1419B084">
                      <wp:simplePos x="0" y="0"/>
                      <wp:positionH relativeFrom="column">
                        <wp:posOffset>-457200</wp:posOffset>
                      </wp:positionH>
                      <wp:positionV relativeFrom="paragraph">
                        <wp:posOffset>1270</wp:posOffset>
                      </wp:positionV>
                      <wp:extent cx="7278370" cy="815340"/>
                      <wp:effectExtent l="0" t="0" r="0" b="381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370" cy="815340"/>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61FFA" id="Rectangle 11" o:spid="_x0000_s1026" alt="&quot;&quot;" style="position:absolute;margin-left:-36pt;margin-top:.1pt;width:573.1pt;height:6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" fillcolor="#d83d27" stroked="f" strokeweight="2pt">
                      <v:stroke miterlimit="4"/>
                      <v:textbox inset="3pt,3pt,3pt,3pt"/>
                      <w10:anchorlock/>
                    </v:rect>
                  </w:pict>
                </mc:Fallback>
              </mc:AlternateContent>
            </w:r>
          </w:p>
          <w:p w14:paraId="01D19764" w14:textId="0A0517C4" w:rsidR="002A5BA5" w:rsidRPr="00393967" w:rsidRDefault="00393967" w:rsidP="002A5BA5">
            <w:pPr>
              <w:pStyle w:val="Quote"/>
              <w:rPr>
                <w:color w:val="FFFFFF" w:themeColor="background1"/>
              </w:rPr>
            </w:pPr>
            <w:r w:rsidRPr="00393967">
              <w:rPr>
                <w:color w:val="FFFFFF" w:themeColor="background1"/>
              </w:rPr>
              <w:t>Conclusion to Improve Vrinda Store Sales:</w:t>
            </w:r>
          </w:p>
          <w:p w14:paraId="60A97F0A" w14:textId="77777777" w:rsidR="002A5BA5" w:rsidRDefault="002A5BA5" w:rsidP="002A5BA5"/>
          <w:p w14:paraId="617B86D0" w14:textId="77777777" w:rsidR="002A5BA5" w:rsidRDefault="002A5BA5" w:rsidP="002A5BA5"/>
          <w:p w14:paraId="5AEFC4C9" w14:textId="77777777" w:rsidR="002A5BA5" w:rsidRDefault="002A5BA5" w:rsidP="002A5BA5"/>
          <w:p w14:paraId="1011E3A8" w14:textId="6AC58C15" w:rsidR="002A5BA5" w:rsidRDefault="002A5BA5" w:rsidP="00393967"/>
          <w:p w14:paraId="10FA01AA" w14:textId="00766D28" w:rsidR="00393967" w:rsidRPr="00393967" w:rsidRDefault="00285C4E" w:rsidP="00393967">
            <w:pPr>
              <w:rPr>
                <w:i/>
                <w:iCs/>
                <w:u w:val="single"/>
              </w:rPr>
            </w:pPr>
            <w:r>
              <w:rPr>
                <w:noProof/>
              </w:rPr>
              <w:drawing>
                <wp:anchor distT="0" distB="0" distL="114300" distR="114300" simplePos="0" relativeHeight="251661312" behindDoc="0" locked="0" layoutInCell="1" allowOverlap="1" wp14:anchorId="03B12F80" wp14:editId="6481F1CD">
                  <wp:simplePos x="0" y="0"/>
                  <wp:positionH relativeFrom="column">
                    <wp:posOffset>0</wp:posOffset>
                  </wp:positionH>
                  <wp:positionV relativeFrom="paragraph">
                    <wp:posOffset>621665</wp:posOffset>
                  </wp:positionV>
                  <wp:extent cx="6568440" cy="2500630"/>
                  <wp:effectExtent l="0" t="0" r="3810" b="0"/>
                  <wp:wrapTopAndBottom/>
                  <wp:docPr id="1" name="Chart 1">
                    <a:extLst xmlns:a="http://schemas.openxmlformats.org/drawingml/2006/main">
                      <a:ext uri="{FF2B5EF4-FFF2-40B4-BE49-F238E27FC236}">
                        <a16:creationId xmlns:a16="http://schemas.microsoft.com/office/drawing/2014/main" id="{F6C8A0FF-5539-4BE2-9DD8-007100CAE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sidR="00393967">
              <w:t xml:space="preserve">Target </w:t>
            </w:r>
            <w:r w:rsidR="00393967" w:rsidRPr="00393967">
              <w:rPr>
                <w:b/>
                <w:bCs/>
              </w:rPr>
              <w:t>Women</w:t>
            </w:r>
            <w:r w:rsidR="00393967">
              <w:t xml:space="preserve"> customers of Age Group (</w:t>
            </w:r>
            <w:r w:rsidR="00393967" w:rsidRPr="00393967">
              <w:rPr>
                <w:b/>
                <w:bCs/>
              </w:rPr>
              <w:t>30-49</w:t>
            </w:r>
            <w:r w:rsidR="00393967">
              <w:t xml:space="preserve"> years) living In </w:t>
            </w:r>
            <w:r w:rsidR="00393967" w:rsidRPr="00393967">
              <w:rPr>
                <w:b/>
                <w:bCs/>
              </w:rPr>
              <w:t>Maharashtra, Karnataka and Uttar Pradesh</w:t>
            </w:r>
            <w:r w:rsidR="00393967">
              <w:t xml:space="preserve"> by showing ads/offers/coupons available on </w:t>
            </w:r>
            <w:r w:rsidR="00393967" w:rsidRPr="00393967">
              <w:rPr>
                <w:i/>
                <w:iCs/>
                <w:u w:val="single"/>
              </w:rPr>
              <w:t>Amazon, Flipkart and Myntra.</w:t>
            </w:r>
            <w:r>
              <w:rPr>
                <w:noProof/>
              </w:rPr>
              <w:t xml:space="preserve"> </w:t>
            </w:r>
          </w:p>
          <w:p w14:paraId="19576466" w14:textId="508AAAB6" w:rsidR="002A5BA5" w:rsidRPr="00475B12" w:rsidRDefault="00285C4E" w:rsidP="002A5BA5">
            <w:r>
              <w:rPr>
                <w:noProof/>
              </w:rPr>
              <w:drawing>
                <wp:anchor distT="0" distB="0" distL="114300" distR="114300" simplePos="0" relativeHeight="251660288" behindDoc="0" locked="0" layoutInCell="1" allowOverlap="1" wp14:anchorId="0C028BAA" wp14:editId="29734BF2">
                  <wp:simplePos x="0" y="0"/>
                  <wp:positionH relativeFrom="column">
                    <wp:posOffset>0</wp:posOffset>
                  </wp:positionH>
                  <wp:positionV relativeFrom="paragraph">
                    <wp:posOffset>2831465</wp:posOffset>
                  </wp:positionV>
                  <wp:extent cx="3261360" cy="2819400"/>
                  <wp:effectExtent l="0" t="0" r="0" b="0"/>
                  <wp:wrapTopAndBottom/>
                  <wp:docPr id="3" name="Chart 3">
                    <a:extLst xmlns:a="http://schemas.openxmlformats.org/drawingml/2006/main">
                      <a:ext uri="{FF2B5EF4-FFF2-40B4-BE49-F238E27FC236}">
                        <a16:creationId xmlns:a16="http://schemas.microsoft.com/office/drawing/2014/main" id="{F3C744C6-1506-46D1-A829-E386377B86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A7EBB11" wp14:editId="4735581B">
                  <wp:simplePos x="0" y="0"/>
                  <wp:positionH relativeFrom="column">
                    <wp:posOffset>3368040</wp:posOffset>
                  </wp:positionH>
                  <wp:positionV relativeFrom="paragraph">
                    <wp:posOffset>2846705</wp:posOffset>
                  </wp:positionV>
                  <wp:extent cx="3200400" cy="2796540"/>
                  <wp:effectExtent l="0" t="0" r="0" b="3810"/>
                  <wp:wrapTopAndBottom/>
                  <wp:docPr id="5" name="Chart 5">
                    <a:extLst xmlns:a="http://schemas.openxmlformats.org/drawingml/2006/main">
                      <a:ext uri="{FF2B5EF4-FFF2-40B4-BE49-F238E27FC236}">
                        <a16:creationId xmlns:a16="http://schemas.microsoft.com/office/drawing/2014/main" id="{F879593F-5595-4266-A4B4-3161FCBC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bl>
    <w:p w14:paraId="59A06696" w14:textId="6A8EDD19" w:rsidR="00C3569F" w:rsidRDefault="00C3569F" w:rsidP="00B7244E">
      <w:pPr>
        <w:sectPr w:rsidR="00C3569F" w:rsidSect="002A5BA5">
          <w:pgSz w:w="12240" w:h="15840" w:code="1"/>
          <w:pgMar w:top="720" w:right="720" w:bottom="720" w:left="720" w:header="289" w:footer="0" w:gutter="0"/>
          <w:cols w:space="708"/>
          <w:docGrid w:linePitch="360"/>
        </w:sectPr>
      </w:pPr>
    </w:p>
    <w:p w14:paraId="0266EC27" w14:textId="77777777" w:rsidR="000E7323" w:rsidRDefault="000E7323" w:rsidP="00285C4E">
      <w:pPr>
        <w:rPr>
          <w:sz w:val="28"/>
        </w:rPr>
      </w:pPr>
    </w:p>
    <w:p w14:paraId="0C71F152" w14:textId="417E3CDB" w:rsidR="000E7323" w:rsidRDefault="00285C4E" w:rsidP="00285C4E">
      <w:pPr>
        <w:rPr>
          <w:sz w:val="28"/>
        </w:rPr>
      </w:pPr>
      <w:r w:rsidRPr="000E7323">
        <w:rPr>
          <w:sz w:val="28"/>
        </w:rPr>
        <w:t>REPORT BY:</w:t>
      </w:r>
    </w:p>
    <w:p w14:paraId="5E74E958" w14:textId="77777777" w:rsidR="000E7323" w:rsidRDefault="000E7323" w:rsidP="00285C4E">
      <w:pPr>
        <w:rPr>
          <w:sz w:val="28"/>
        </w:rPr>
      </w:pPr>
    </w:p>
    <w:p w14:paraId="4FA62C53" w14:textId="0A4399EE" w:rsidR="00285C4E" w:rsidRPr="00285C4E" w:rsidRDefault="00285C4E" w:rsidP="00285C4E">
      <w:pPr>
        <w:rPr>
          <w:sz w:val="28"/>
        </w:rPr>
      </w:pPr>
      <w:r w:rsidRPr="00285C4E">
        <w:rPr>
          <w:sz w:val="28"/>
        </w:rPr>
        <w:t xml:space="preserve">NAME: </w:t>
      </w:r>
      <w:r w:rsidRPr="00285C4E">
        <w:rPr>
          <w:b/>
          <w:bCs/>
          <w:sz w:val="28"/>
        </w:rPr>
        <w:t>KHWAB KALRA</w:t>
      </w:r>
    </w:p>
    <w:p w14:paraId="2E56B9E3" w14:textId="1942FCF3" w:rsidR="00285C4E" w:rsidRPr="00285C4E" w:rsidRDefault="00285C4E" w:rsidP="00285C4E">
      <w:pPr>
        <w:rPr>
          <w:sz w:val="28"/>
        </w:rPr>
      </w:pPr>
      <w:r w:rsidRPr="00285C4E">
        <w:rPr>
          <w:sz w:val="28"/>
        </w:rPr>
        <w:t xml:space="preserve">EMAIL: </w:t>
      </w:r>
      <w:r w:rsidRPr="00285C4E">
        <w:rPr>
          <w:b/>
          <w:bCs/>
          <w:sz w:val="28"/>
        </w:rPr>
        <w:t>KHWABKALRA1@GMAIL.COM</w:t>
      </w:r>
    </w:p>
    <w:p w14:paraId="6E71A1B5" w14:textId="02DBA7F0" w:rsidR="00285C4E" w:rsidRDefault="000E7323" w:rsidP="00285C4E">
      <w:pPr>
        <w:rPr>
          <w:b/>
          <w:bCs/>
          <w:sz w:val="28"/>
        </w:rPr>
      </w:pPr>
      <w:r>
        <w:rPr>
          <w:b/>
          <w:bCs/>
          <w:noProof/>
          <w:sz w:val="28"/>
        </w:rPr>
        <mc:AlternateContent>
          <mc:Choice Requires="wpg">
            <w:drawing>
              <wp:anchor distT="0" distB="0" distL="114300" distR="114300" simplePos="0" relativeHeight="251663360" behindDoc="0" locked="0" layoutInCell="1" allowOverlap="1" wp14:anchorId="61AB9A44" wp14:editId="3906906C">
                <wp:simplePos x="0" y="0"/>
                <wp:positionH relativeFrom="margin">
                  <wp:align>right</wp:align>
                </wp:positionH>
                <wp:positionV relativeFrom="paragraph">
                  <wp:posOffset>2384425</wp:posOffset>
                </wp:positionV>
                <wp:extent cx="6858000" cy="3001010"/>
                <wp:effectExtent l="0" t="0" r="0" b="8890"/>
                <wp:wrapTopAndBottom/>
                <wp:docPr id="9" name="Group 9"/>
                <wp:cNvGraphicFramePr/>
                <a:graphic xmlns:a="http://schemas.openxmlformats.org/drawingml/2006/main">
                  <a:graphicData uri="http://schemas.microsoft.com/office/word/2010/wordprocessingGroup">
                    <wpg:wgp>
                      <wpg:cNvGrpSpPr/>
                      <wpg:grpSpPr>
                        <a:xfrm>
                          <a:off x="0" y="0"/>
                          <a:ext cx="6858000" cy="3001010"/>
                          <a:chOff x="0" y="0"/>
                          <a:chExt cx="6858000" cy="3001010"/>
                        </a:xfrm>
                      </wpg:grpSpPr>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6858000" cy="2767965"/>
                          </a:xfrm>
                          <a:prstGeom prst="rect">
                            <a:avLst/>
                          </a:prstGeom>
                        </pic:spPr>
                      </pic:pic>
                      <wps:wsp>
                        <wps:cNvPr id="8" name="Text Box 8"/>
                        <wps:cNvSpPr txBox="1"/>
                        <wps:spPr>
                          <a:xfrm>
                            <a:off x="0" y="2767965"/>
                            <a:ext cx="6858000" cy="233045"/>
                          </a:xfrm>
                          <a:prstGeom prst="rect">
                            <a:avLst/>
                          </a:prstGeom>
                          <a:solidFill>
                            <a:prstClr val="white"/>
                          </a:solidFill>
                          <a:ln>
                            <a:noFill/>
                          </a:ln>
                          <a:effectLst/>
                          <a:sp3d/>
                        </wps:spPr>
                        <wps:txbx>
                          <w:txbxContent>
                            <w:p w14:paraId="35B6484D" w14:textId="22F1693E" w:rsidR="000E7323" w:rsidRPr="000E7323" w:rsidRDefault="000E7323" w:rsidP="000E7323">
                              <w:pPr>
                                <w:rPr>
                                  <w:sz w:val="18"/>
                                  <w:szCs w:val="18"/>
                                </w:rPr>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g:wgp>
                  </a:graphicData>
                </a:graphic>
              </wp:anchor>
            </w:drawing>
          </mc:Choice>
          <mc:Fallback>
            <w:pict>
              <v:group w14:anchorId="61AB9A44" id="Group 9" o:spid="_x0000_s1026" style="position:absolute;margin-left:488.8pt;margin-top:187.75pt;width:540pt;height:236.3pt;z-index:251663360;mso-position-horizontal:right;mso-position-horizontal-relative:margin" coordsize="68580,30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8580;height:2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">
                  <v:imagedata r:id="rId21" o:title=""/>
                </v:shape>
                <v:shapetype id="_x0000_t202" coordsize="21600,21600" o:spt="202" path="m,l,21600r21600,l21600,xe">
                  <v:stroke joinstyle="miter"/>
                  <v:path gradientshapeok="t" o:connecttype="rect"/>
                </v:shapetype>
                <v:shape id="Text Box 8" o:spid="_x0000_s1028" type="#_x0000_t202" style="position:absolute;top:27679;width:68580;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" stroked="f">
                  <v:textbox style="mso-fit-shape-to-text:t" inset="4pt,4pt,4pt,4pt">
                    <w:txbxContent>
                      <w:p w14:paraId="35B6484D" w14:textId="22F1693E" w:rsidR="000E7323" w:rsidRPr="000E7323" w:rsidRDefault="000E7323" w:rsidP="000E7323">
                        <w:pPr>
                          <w:rPr>
                            <w:sz w:val="18"/>
                            <w:szCs w:val="18"/>
                          </w:rPr>
                        </w:pPr>
                      </w:p>
                    </w:txbxContent>
                  </v:textbox>
                </v:shape>
                <w10:wrap type="topAndBottom" anchorx="margin"/>
              </v:group>
            </w:pict>
          </mc:Fallback>
        </mc:AlternateContent>
      </w:r>
      <w:r w:rsidR="00285C4E" w:rsidRPr="00285C4E">
        <w:rPr>
          <w:sz w:val="28"/>
        </w:rPr>
        <w:t xml:space="preserve">CONTACT NO: </w:t>
      </w:r>
      <w:r w:rsidR="00285C4E">
        <w:rPr>
          <w:sz w:val="28"/>
        </w:rPr>
        <w:t>+</w:t>
      </w:r>
      <w:r>
        <w:rPr>
          <w:sz w:val="28"/>
        </w:rPr>
        <w:t>91-</w:t>
      </w:r>
      <w:r w:rsidR="00285C4E" w:rsidRPr="00285C4E">
        <w:rPr>
          <w:b/>
          <w:bCs/>
          <w:sz w:val="28"/>
        </w:rPr>
        <w:t>8558075052</w:t>
      </w:r>
    </w:p>
    <w:p w14:paraId="4FA2FF84" w14:textId="77777777" w:rsidR="000E7323" w:rsidRDefault="000E7323" w:rsidP="00285C4E">
      <w:pPr>
        <w:rPr>
          <w:b/>
          <w:bCs/>
          <w:sz w:val="28"/>
        </w:rPr>
      </w:pPr>
    </w:p>
    <w:p w14:paraId="36DBC507" w14:textId="6FDB767C" w:rsidR="000E7323" w:rsidRDefault="000E7323" w:rsidP="00285C4E">
      <w:pPr>
        <w:rPr>
          <w:sz w:val="28"/>
        </w:rPr>
      </w:pPr>
      <w:r>
        <w:rPr>
          <w:sz w:val="28"/>
        </w:rPr>
        <w:t>BACKGROUND INFORMATION:</w:t>
      </w:r>
    </w:p>
    <w:p w14:paraId="07FE9CBB" w14:textId="77777777" w:rsidR="000E7323" w:rsidRDefault="000E7323" w:rsidP="00285C4E">
      <w:pPr>
        <w:rPr>
          <w:sz w:val="28"/>
        </w:rPr>
      </w:pPr>
    </w:p>
    <w:p w14:paraId="264777C7" w14:textId="25117E85" w:rsidR="000E7323" w:rsidRDefault="000E7323" w:rsidP="000E7323">
      <w:pPr>
        <w:pStyle w:val="ListParagraph"/>
        <w:numPr>
          <w:ilvl w:val="0"/>
          <w:numId w:val="26"/>
        </w:numPr>
        <w:rPr>
          <w:szCs w:val="24"/>
        </w:rPr>
      </w:pPr>
      <w:r w:rsidRPr="000E7323">
        <w:rPr>
          <w:szCs w:val="24"/>
        </w:rPr>
        <w:t>B. TECH FROM NITH-2023 (EE)</w:t>
      </w:r>
    </w:p>
    <w:p w14:paraId="2DA1650A" w14:textId="4B8B955D" w:rsidR="000E7323" w:rsidRDefault="000E7323" w:rsidP="000E7323">
      <w:pPr>
        <w:pStyle w:val="ListParagraph"/>
        <w:numPr>
          <w:ilvl w:val="0"/>
          <w:numId w:val="26"/>
        </w:numPr>
        <w:rPr>
          <w:szCs w:val="24"/>
        </w:rPr>
      </w:pPr>
      <w:r>
        <w:rPr>
          <w:szCs w:val="24"/>
        </w:rPr>
        <w:t>LINKEDIN:</w:t>
      </w:r>
      <w:r>
        <w:rPr>
          <w:i/>
          <w:iCs/>
          <w:szCs w:val="24"/>
          <w:u w:val="single"/>
        </w:rPr>
        <w:t xml:space="preserve"> </w:t>
      </w:r>
      <w:hyperlink r:id="rId22" w:history="1">
        <w:r w:rsidRPr="000E7323">
          <w:rPr>
            <w:rStyle w:val="Hyperlink"/>
            <w:i/>
            <w:iCs/>
            <w:szCs w:val="24"/>
          </w:rPr>
          <w:t>https://www.linkedin.com/in/khwab2064/</w:t>
        </w:r>
      </w:hyperlink>
    </w:p>
    <w:p w14:paraId="38ACD357" w14:textId="795625D1" w:rsidR="000E7323" w:rsidRPr="000E7323" w:rsidRDefault="000E7323" w:rsidP="000E7323">
      <w:pPr>
        <w:pStyle w:val="ListParagraph"/>
        <w:numPr>
          <w:ilvl w:val="0"/>
          <w:numId w:val="26"/>
        </w:numPr>
        <w:rPr>
          <w:szCs w:val="24"/>
        </w:rPr>
      </w:pPr>
      <w:r>
        <w:rPr>
          <w:szCs w:val="24"/>
        </w:rPr>
        <w:t xml:space="preserve">ALL LINKS: </w:t>
      </w:r>
      <w:hyperlink r:id="rId23" w:history="1">
        <w:r w:rsidRPr="000E7323">
          <w:rPr>
            <w:rStyle w:val="Hyperlink"/>
            <w:szCs w:val="24"/>
          </w:rPr>
          <w:t>https://linktr.ee/Khwab_Kalra</w:t>
        </w:r>
      </w:hyperlink>
    </w:p>
    <w:p w14:paraId="6092ACC0" w14:textId="77777777" w:rsidR="000E7323" w:rsidRPr="000E7323" w:rsidRDefault="000E7323" w:rsidP="00285C4E">
      <w:pPr>
        <w:rPr>
          <w:sz w:val="28"/>
        </w:rPr>
      </w:pPr>
    </w:p>
    <w:sectPr w:rsidR="000E7323" w:rsidRPr="000E7323"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209A4" w14:textId="77777777" w:rsidR="00E4418C" w:rsidRDefault="00E4418C" w:rsidP="00B7244E">
      <w:r>
        <w:separator/>
      </w:r>
    </w:p>
  </w:endnote>
  <w:endnote w:type="continuationSeparator" w:id="0">
    <w:p w14:paraId="7A8DEC3A" w14:textId="77777777" w:rsidR="00E4418C" w:rsidRDefault="00E4418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52228E00" w14:textId="77777777" w:rsidTr="002A5BA5">
      <w:trPr>
        <w:trHeight w:val="628"/>
      </w:trPr>
      <w:tc>
        <w:tcPr>
          <w:tcW w:w="2697" w:type="dxa"/>
          <w:shd w:val="clear" w:color="auto" w:fill="FFFFFF" w:themeFill="background1"/>
          <w:vAlign w:val="center"/>
        </w:tcPr>
        <w:p w14:paraId="343F3BAD" w14:textId="06DBC080" w:rsidR="00AD2941" w:rsidRPr="00E77D6F" w:rsidRDefault="003204B4" w:rsidP="00B7244E">
          <w:pPr>
            <w:pStyle w:val="Footer"/>
          </w:pPr>
          <w:r w:rsidRPr="00E77D6F">
            <w:t>BUSINESS REPORT</w:t>
          </w:r>
        </w:p>
      </w:tc>
      <w:tc>
        <w:tcPr>
          <w:tcW w:w="6293" w:type="dxa"/>
          <w:shd w:val="clear" w:color="auto" w:fill="FFFFFF" w:themeFill="background1"/>
        </w:tcPr>
        <w:p w14:paraId="78E13E00"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74148440"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12AE6E7E"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6650" w14:textId="77777777" w:rsidR="00E4418C" w:rsidRDefault="00E4418C" w:rsidP="00B7244E">
      <w:r>
        <w:separator/>
      </w:r>
    </w:p>
  </w:footnote>
  <w:footnote w:type="continuationSeparator" w:id="0">
    <w:p w14:paraId="5C1F320E" w14:textId="77777777" w:rsidR="00E4418C" w:rsidRDefault="00E4418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2ED52271" w14:textId="38E35B3B" w:rsidR="0032399A" w:rsidRDefault="0032399A" w:rsidP="00B7244E">
        <w:pPr>
          <w:pStyle w:val="Header"/>
          <w:rPr>
            <w:rStyle w:val="PageNumber"/>
          </w:rPr>
        </w:pPr>
        <w:r>
          <w:rPr>
            <w:rStyle w:val="PageNumber"/>
          </w:rPr>
          <w:fldChar w:fldCharType="begin"/>
        </w:r>
        <w:r>
          <w:rPr>
            <w:rStyle w:val="PageNumber"/>
          </w:rPr>
          <w:instrText xml:space="preserve"> PAGE </w:instrText>
        </w:r>
        <w:r w:rsidR="00393967">
          <w:rPr>
            <w:rStyle w:val="PageNumber"/>
          </w:rPr>
          <w:fldChar w:fldCharType="separate"/>
        </w:r>
        <w:r w:rsidR="00393967">
          <w:rPr>
            <w:rStyle w:val="PageNumber"/>
            <w:noProof/>
          </w:rPr>
          <w:t>1</w:t>
        </w:r>
        <w:r>
          <w:rPr>
            <w:rStyle w:val="PageNumber"/>
          </w:rPr>
          <w:fldChar w:fldCharType="end"/>
        </w:r>
      </w:p>
    </w:sdtContent>
  </w:sdt>
  <w:p w14:paraId="41970A63"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03A5" w14:textId="77777777" w:rsidR="0032399A" w:rsidRDefault="0032399A" w:rsidP="00B7244E">
    <w:pPr>
      <w:pStyle w:val="Header"/>
      <w:rPr>
        <w:rStyle w:val="PageNumber"/>
      </w:rPr>
    </w:pPr>
  </w:p>
  <w:p w14:paraId="6CD497BF"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3E213E"/>
    <w:multiLevelType w:val="hybridMultilevel"/>
    <w:tmpl w:val="2404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7455628"/>
    <w:multiLevelType w:val="hybridMultilevel"/>
    <w:tmpl w:val="24F42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F0F25"/>
    <w:multiLevelType w:val="hybridMultilevel"/>
    <w:tmpl w:val="79A66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5598D"/>
    <w:multiLevelType w:val="hybridMultilevel"/>
    <w:tmpl w:val="8BD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B0342"/>
    <w:multiLevelType w:val="hybridMultilevel"/>
    <w:tmpl w:val="364C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52B74"/>
    <w:multiLevelType w:val="hybridMultilevel"/>
    <w:tmpl w:val="56EC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85A40"/>
    <w:multiLevelType w:val="hybridMultilevel"/>
    <w:tmpl w:val="318AE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23068">
    <w:abstractNumId w:val="19"/>
  </w:num>
  <w:num w:numId="2" w16cid:durableId="820581607">
    <w:abstractNumId w:val="12"/>
  </w:num>
  <w:num w:numId="3" w16cid:durableId="387261960">
    <w:abstractNumId w:val="23"/>
  </w:num>
  <w:num w:numId="4" w16cid:durableId="905456621">
    <w:abstractNumId w:val="14"/>
  </w:num>
  <w:num w:numId="5" w16cid:durableId="1955626508">
    <w:abstractNumId w:val="10"/>
  </w:num>
  <w:num w:numId="6" w16cid:durableId="707292877">
    <w:abstractNumId w:val="16"/>
  </w:num>
  <w:num w:numId="7" w16cid:durableId="1444769002">
    <w:abstractNumId w:val="21"/>
  </w:num>
  <w:num w:numId="8" w16cid:durableId="1280720486">
    <w:abstractNumId w:val="22"/>
  </w:num>
  <w:num w:numId="9" w16cid:durableId="348604312">
    <w:abstractNumId w:val="25"/>
  </w:num>
  <w:num w:numId="10" w16cid:durableId="476806513">
    <w:abstractNumId w:val="0"/>
  </w:num>
  <w:num w:numId="11" w16cid:durableId="495996389">
    <w:abstractNumId w:val="1"/>
  </w:num>
  <w:num w:numId="12" w16cid:durableId="1824882482">
    <w:abstractNumId w:val="2"/>
  </w:num>
  <w:num w:numId="13" w16cid:durableId="795952330">
    <w:abstractNumId w:val="3"/>
  </w:num>
  <w:num w:numId="14" w16cid:durableId="1565724691">
    <w:abstractNumId w:val="8"/>
  </w:num>
  <w:num w:numId="15" w16cid:durableId="590896465">
    <w:abstractNumId w:val="4"/>
  </w:num>
  <w:num w:numId="16" w16cid:durableId="910578676">
    <w:abstractNumId w:val="5"/>
  </w:num>
  <w:num w:numId="17" w16cid:durableId="36665686">
    <w:abstractNumId w:val="6"/>
  </w:num>
  <w:num w:numId="18" w16cid:durableId="1568491436">
    <w:abstractNumId w:val="7"/>
  </w:num>
  <w:num w:numId="19" w16cid:durableId="540632198">
    <w:abstractNumId w:val="9"/>
  </w:num>
  <w:num w:numId="20" w16cid:durableId="1102650363">
    <w:abstractNumId w:val="18"/>
  </w:num>
  <w:num w:numId="21" w16cid:durableId="1228879051">
    <w:abstractNumId w:val="11"/>
  </w:num>
  <w:num w:numId="22" w16cid:durableId="1057783500">
    <w:abstractNumId w:val="15"/>
  </w:num>
  <w:num w:numId="23" w16cid:durableId="120728104">
    <w:abstractNumId w:val="24"/>
  </w:num>
  <w:num w:numId="24" w16cid:durableId="1889300161">
    <w:abstractNumId w:val="17"/>
  </w:num>
  <w:num w:numId="25" w16cid:durableId="279805470">
    <w:abstractNumId w:val="13"/>
  </w:num>
  <w:num w:numId="26" w16cid:durableId="4524812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07F"/>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E7323"/>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46"/>
    <w:rsid w:val="00251DD0"/>
    <w:rsid w:val="00256297"/>
    <w:rsid w:val="00261F11"/>
    <w:rsid w:val="002624F0"/>
    <w:rsid w:val="002664EF"/>
    <w:rsid w:val="00266A61"/>
    <w:rsid w:val="00285C4E"/>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6A2"/>
    <w:rsid w:val="002E2756"/>
    <w:rsid w:val="002E5244"/>
    <w:rsid w:val="002E5502"/>
    <w:rsid w:val="002E70EC"/>
    <w:rsid w:val="002F16CE"/>
    <w:rsid w:val="002F3F0C"/>
    <w:rsid w:val="002F56B0"/>
    <w:rsid w:val="00315FFC"/>
    <w:rsid w:val="003204B4"/>
    <w:rsid w:val="00321AF3"/>
    <w:rsid w:val="0032399A"/>
    <w:rsid w:val="00323C54"/>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3967"/>
    <w:rsid w:val="00394FEC"/>
    <w:rsid w:val="003A10AF"/>
    <w:rsid w:val="003A21CA"/>
    <w:rsid w:val="003C7515"/>
    <w:rsid w:val="003D127B"/>
    <w:rsid w:val="003D181F"/>
    <w:rsid w:val="003D5CD3"/>
    <w:rsid w:val="003D630C"/>
    <w:rsid w:val="003F6A04"/>
    <w:rsid w:val="00400A5D"/>
    <w:rsid w:val="00405802"/>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7319A"/>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17C14"/>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8407F"/>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09A"/>
    <w:rsid w:val="00BE266E"/>
    <w:rsid w:val="00BE4726"/>
    <w:rsid w:val="00BE4B45"/>
    <w:rsid w:val="00BE7006"/>
    <w:rsid w:val="00BE752F"/>
    <w:rsid w:val="00BF3944"/>
    <w:rsid w:val="00BF46E0"/>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418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DF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0E7323"/>
    <w:rPr>
      <w:color w:val="0000FF" w:themeColor="hyperlink"/>
      <w:u w:val="single"/>
    </w:rPr>
  </w:style>
  <w:style w:type="character" w:styleId="UnresolvedMention">
    <w:name w:val="Unresolved Mention"/>
    <w:basedOn w:val="DefaultParagraphFont"/>
    <w:uiPriority w:val="99"/>
    <w:semiHidden/>
    <w:unhideWhenUsed/>
    <w:rsid w:val="000E7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freepngimg.com/png/87481-of-thanks-letter-text-logo-calligraphy-draw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linktr.ee/Khwab_Kalra"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linkedin.com/in/khwab20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wab\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wab\Downloads\Vrinda%20Store%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wab\Downloads\Vrinda%20Store%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hwab\Downloads\Vrinda%20Store%20Data%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Analysis.xlsx]sales vs orders!PivotTable1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Ordes Vs Sales</a:t>
            </a:r>
          </a:p>
        </c:rich>
      </c:tx>
      <c:layout>
        <c:manualLayout>
          <c:xMode val="edge"/>
          <c:yMode val="edge"/>
          <c:x val="0.12821522309711286"/>
          <c:y val="3.703703703703703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tint val="100000"/>
                  <a:shade val="100000"/>
                  <a:satMod val="129999"/>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991426071741033"/>
          <c:y val="0.17171296296296296"/>
          <c:w val="0.75075393700787396"/>
          <c:h val="0.69729950422863807"/>
        </c:manualLayout>
      </c:layout>
      <c:barChart>
        <c:barDir val="col"/>
        <c:grouping val="clustered"/>
        <c:varyColors val="0"/>
        <c:ser>
          <c:idx val="0"/>
          <c:order val="0"/>
          <c:tx>
            <c:strRef>
              <c:f>'sales vs orders'!$B$3</c:f>
              <c:strCache>
                <c:ptCount val="1"/>
                <c:pt idx="0">
                  <c:v>Sum of Amount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vs orders'!$A$4:$A$15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vs orders'!$B$4:$B$15</c:f>
              <c:numCache>
                <c:formatCode>General</c:formatCode>
                <c:ptCount val="12"/>
                <c:pt idx="0">
                  <c:v>1820601</c:v>
                </c:pt>
                <c:pt idx="1">
                  <c:v>1875932</c:v>
                </c:pt>
                <c:pt idx="2">
                  <c:v>1928066</c:v>
                </c:pt>
                <c:pt idx="3">
                  <c:v>1829263</c:v>
                </c:pt>
                <c:pt idx="4">
                  <c:v>1797822</c:v>
                </c:pt>
                <c:pt idx="5">
                  <c:v>1750966</c:v>
                </c:pt>
                <c:pt idx="6">
                  <c:v>1772300</c:v>
                </c:pt>
                <c:pt idx="7">
                  <c:v>1808505</c:v>
                </c:pt>
                <c:pt idx="8">
                  <c:v>1688871</c:v>
                </c:pt>
                <c:pt idx="9">
                  <c:v>1666662</c:v>
                </c:pt>
                <c:pt idx="10">
                  <c:v>1615356</c:v>
                </c:pt>
                <c:pt idx="11">
                  <c:v>1622033</c:v>
                </c:pt>
              </c:numCache>
            </c:numRef>
          </c:val>
          <c:extLst>
            <c:ext xmlns:c16="http://schemas.microsoft.com/office/drawing/2014/chart" uri="{C3380CC4-5D6E-409C-BE32-E72D297353CC}">
              <c16:uniqueId val="{00000000-CC3D-4AAC-9EED-76D5A3BBD36C}"/>
            </c:ext>
          </c:extLst>
        </c:ser>
        <c:dLbls>
          <c:showLegendKey val="0"/>
          <c:showVal val="0"/>
          <c:showCatName val="0"/>
          <c:showSerName val="0"/>
          <c:showPercent val="0"/>
          <c:showBubbleSize val="0"/>
        </c:dLbls>
        <c:gapWidth val="219"/>
        <c:overlap val="-27"/>
        <c:axId val="1256908128"/>
        <c:axId val="1256908608"/>
      </c:barChart>
      <c:lineChart>
        <c:grouping val="standard"/>
        <c:varyColors val="0"/>
        <c:ser>
          <c:idx val="1"/>
          <c:order val="1"/>
          <c:tx>
            <c:strRef>
              <c:f>'sales vs orders'!$C$3</c:f>
              <c:strCache>
                <c:ptCount val="1"/>
                <c:pt idx="0">
                  <c:v>Count of Order ID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'sales vs orders'!$A$4:$A$15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vs orders'!$C$4:$C$15</c:f>
              <c:numCache>
                <c:formatCode>General</c:formatCode>
                <c:ptCount val="12"/>
                <c:pt idx="0">
                  <c:v>2702</c:v>
                </c:pt>
                <c:pt idx="1">
                  <c:v>2750</c:v>
                </c:pt>
                <c:pt idx="2">
                  <c:v>2819</c:v>
                </c:pt>
                <c:pt idx="3">
                  <c:v>2685</c:v>
                </c:pt>
                <c:pt idx="4">
                  <c:v>2617</c:v>
                </c:pt>
                <c:pt idx="5">
                  <c:v>2597</c:v>
                </c:pt>
                <c:pt idx="6">
                  <c:v>2579</c:v>
                </c:pt>
                <c:pt idx="7">
                  <c:v>2617</c:v>
                </c:pt>
                <c:pt idx="8">
                  <c:v>2490</c:v>
                </c:pt>
                <c:pt idx="9">
                  <c:v>2424</c:v>
                </c:pt>
                <c:pt idx="10">
                  <c:v>2383</c:v>
                </c:pt>
                <c:pt idx="11">
                  <c:v>2384</c:v>
                </c:pt>
              </c:numCache>
            </c:numRef>
          </c:val>
          <c:smooth val="0"/>
          <c:extLst>
            <c:ext xmlns:c16="http://schemas.microsoft.com/office/drawing/2014/chart" uri="{C3380CC4-5D6E-409C-BE32-E72D297353CC}">
              <c16:uniqueId val="{00000001-CC3D-4AAC-9EED-76D5A3BBD36C}"/>
            </c:ext>
          </c:extLst>
        </c:ser>
        <c:dLbls>
          <c:showLegendKey val="0"/>
          <c:showVal val="0"/>
          <c:showCatName val="0"/>
          <c:showSerName val="0"/>
          <c:showPercent val="0"/>
          <c:showBubbleSize val="0"/>
        </c:dLbls>
        <c:marker val="1"/>
        <c:smooth val="0"/>
        <c:axId val="1255746288"/>
        <c:axId val="1255745808"/>
      </c:lineChart>
      <c:catAx>
        <c:axId val="12569081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6908608"/>
        <c:crosses val="autoZero"/>
        <c:auto val="1"/>
        <c:lblAlgn val="ctr"/>
        <c:lblOffset val="100"/>
        <c:noMultiLvlLbl val="0"/>
      </c:catAx>
      <c:valAx>
        <c:axId val="1256908608"/>
        <c:scaling>
          <c:orientation val="minMax"/>
        </c:scaling>
        <c:delete val="0"/>
        <c:axPos val="l"/>
        <c:numFmt formatCode="0.00,,\ &quot;M&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6908128"/>
        <c:crosses val="autoZero"/>
        <c:crossBetween val="between"/>
      </c:valAx>
      <c:valAx>
        <c:axId val="125574580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5746288"/>
        <c:crosses val="max"/>
        <c:crossBetween val="between"/>
      </c:valAx>
      <c:catAx>
        <c:axId val="1255746288"/>
        <c:scaling>
          <c:orientation val="minMax"/>
        </c:scaling>
        <c:delete val="1"/>
        <c:axPos val="b"/>
        <c:numFmt formatCode="General" sourceLinked="1"/>
        <c:majorTickMark val="none"/>
        <c:minorTickMark val="none"/>
        <c:tickLblPos val="nextTo"/>
        <c:crossAx val="1255745808"/>
        <c:crosses val="autoZero"/>
        <c:auto val="1"/>
        <c:lblAlgn val="ctr"/>
        <c:lblOffset val="100"/>
        <c:noMultiLvlLbl val="0"/>
      </c:catAx>
      <c:spPr>
        <a:noFill/>
        <a:ln>
          <a:noFill/>
        </a:ln>
        <a:effectLst/>
      </c:spPr>
    </c:plotArea>
    <c:legend>
      <c:legendPos val="r"/>
      <c:layout>
        <c:manualLayout>
          <c:xMode val="edge"/>
          <c:yMode val="edge"/>
          <c:x val="0.44758245844269473"/>
          <c:y val="4.70826042578011E-2"/>
          <c:w val="0.49963976377952757"/>
          <c:h val="0.266250918635170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Analysis.xlsx]Channel!PivotTable6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Orders : Channels</a:t>
            </a:r>
          </a:p>
        </c:rich>
      </c:tx>
      <c:layout>
        <c:manualLayout>
          <c:xMode val="edge"/>
          <c:yMode val="edge"/>
          <c:x val="0.17383081425166683"/>
          <c:y val="4.33279493909415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1666666666666567E-2"/>
              <c:y val="1.3888888888888867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1666666666666567E-2"/>
              <c:y val="1.3888888888888867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1666666666666567E-2"/>
              <c:y val="1.3888888888888867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1666666666666567E-2"/>
              <c:y val="1.3888888888888867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1666666666666567E-2"/>
              <c:y val="1.3888888888888867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21791263161070384"/>
          <c:y val="0.22203311124570968"/>
          <c:w val="0.61466346879053901"/>
          <c:h val="0.68558617672790889"/>
        </c:manualLayout>
      </c:layout>
      <c:pieChart>
        <c:varyColors val="1"/>
        <c:ser>
          <c:idx val="0"/>
          <c:order val="0"/>
          <c:tx>
            <c:strRef>
              <c:f>Channel!$B$3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D4A-4713-BA1F-B4BE9062C28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D4A-4713-BA1F-B4BE9062C28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D4A-4713-BA1F-B4BE9062C28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5D4A-4713-BA1F-B4BE9062C28B}"/>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5D4A-4713-BA1F-B4BE9062C28B}"/>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5D4A-4713-BA1F-B4BE9062C28B}"/>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5D4A-4713-BA1F-B4BE9062C28B}"/>
              </c:ext>
            </c:extLst>
          </c:dPt>
          <c:dLbls>
            <c:dLbl>
              <c:idx val="0"/>
              <c:layout>
                <c:manualLayout>
                  <c:x val="4.1666666666666567E-2"/>
                  <c:y val="1.38888888888888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D4A-4713-BA1F-B4BE9062C28B}"/>
                </c:ext>
              </c:extLst>
            </c:dLbl>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Channel!$A$4:$A$10</c:f>
              <c:strCache>
                <c:ptCount val="7"/>
                <c:pt idx="0">
                  <c:v>Ajio</c:v>
                </c:pt>
                <c:pt idx="1">
                  <c:v>Amazon</c:v>
                </c:pt>
                <c:pt idx="2">
                  <c:v>Flipkart</c:v>
                </c:pt>
                <c:pt idx="3">
                  <c:v>Meesho</c:v>
                </c:pt>
                <c:pt idx="4">
                  <c:v>Myntra</c:v>
                </c:pt>
                <c:pt idx="5">
                  <c:v>Nalli</c:v>
                </c:pt>
                <c:pt idx="6">
                  <c:v>Others</c:v>
                </c:pt>
              </c:strCache>
            </c:strRef>
          </c:cat>
          <c:val>
            <c:numRef>
              <c:f>Channel!$B$4:$B$10</c:f>
              <c:numCache>
                <c:formatCode>0.0%</c:formatCode>
                <c:ptCount val="7"/>
                <c:pt idx="0">
                  <c:v>6.2196025380874161E-2</c:v>
                </c:pt>
                <c:pt idx="1">
                  <c:v>0.35481689052082327</c:v>
                </c:pt>
                <c:pt idx="2">
                  <c:v>0.21589847650336585</c:v>
                </c:pt>
                <c:pt idx="3">
                  <c:v>4.5028505169581602E-2</c:v>
                </c:pt>
                <c:pt idx="4">
                  <c:v>0.23364576287564015</c:v>
                </c:pt>
                <c:pt idx="5">
                  <c:v>4.7798499049827678E-2</c:v>
                </c:pt>
                <c:pt idx="6">
                  <c:v>4.0615840499887271E-2</c:v>
                </c:pt>
              </c:numCache>
            </c:numRef>
          </c:val>
          <c:extLst>
            <c:ext xmlns:c16="http://schemas.microsoft.com/office/drawing/2014/chart" uri="{C3380CC4-5D6E-409C-BE32-E72D297353CC}">
              <c16:uniqueId val="{0000000E-5D4A-4713-BA1F-B4BE9062C28B}"/>
            </c:ext>
          </c:extLst>
        </c:ser>
        <c:dLbls>
          <c:showLegendKey val="0"/>
          <c:showVal val="0"/>
          <c:showCatName val="0"/>
          <c:showSerName val="0"/>
          <c:showPercent val="0"/>
          <c:showBubbleSize val="0"/>
          <c:showLeaderLines val="0"/>
        </c:dLbls>
        <c:firstSliceAng val="30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[Vrinda Store Data Analysis.xlsx]Order Satus!PivotTable3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Order Status</a:t>
            </a:r>
          </a:p>
        </c:rich>
      </c:tx>
      <c:layout>
        <c:manualLayout>
          <c:xMode val="edge"/>
          <c:yMode val="edge"/>
          <c:x val="0.27208256517169488"/>
          <c:y val="4.9684197229357033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1"/>
        <c:dLbl>
          <c:idx val="0"/>
          <c:layout>
            <c:manualLayout>
              <c:x val="5.4821720398157775E-2"/>
              <c:y val="-0.171652421652421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2"/>
        <c:dLbl>
          <c:idx val="0"/>
          <c:layout>
            <c:manualLayout>
              <c:x val="6.137324815530134E-2"/>
              <c:y val="-1.282051282051282E-2"/>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3"/>
        <c:dLbl>
          <c:idx val="0"/>
          <c:layout>
            <c:manualLayout>
              <c:x val="-4.7169811320755869E-3"/>
              <c:y val="0.11051775579334626"/>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4"/>
        <c:dLbl>
          <c:idx val="0"/>
          <c:layout>
            <c:manualLayout>
              <c:x val="0.20677059631994338"/>
              <c:y val="-1.8993352326685659E-2"/>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5"/>
        <c:dLbl>
          <c:idx val="0"/>
          <c:dLblPos val="outEnd"/>
          <c:showLegendKey val="0"/>
          <c:showVal val="0"/>
          <c:showCatName val="1"/>
          <c:showSerName val="0"/>
          <c:showPercent val="1"/>
          <c:showBubbleSize val="0"/>
          <c:extLst>
            <c:ext xmlns:c15="http://schemas.microsoft.com/office/drawing/2012/chart" uri="{CE6537A1-D6FC-4f65-9D91-7224C49458BB}"/>
          </c:extLst>
        </c:dLbl>
      </c:pivotFmt>
      <c:pivotFmt>
        <c:idx val="6"/>
        <c:dLbl>
          <c:idx val="0"/>
          <c:layout>
            <c:manualLayout>
              <c:x val="-4.7169811320755869E-3"/>
              <c:y val="0.11051775579334626"/>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7"/>
        <c:dLbl>
          <c:idx val="0"/>
          <c:layout>
            <c:manualLayout>
              <c:x val="0.20677059631994338"/>
              <c:y val="-1.8993352326685659E-2"/>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8"/>
        <c:dLbl>
          <c:idx val="0"/>
          <c:layout>
            <c:manualLayout>
              <c:x val="5.4821720398157775E-2"/>
              <c:y val="-0.1716524216524217"/>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9"/>
        <c:dLbl>
          <c:idx val="0"/>
          <c:layout>
            <c:manualLayout>
              <c:x val="6.137324815530134E-2"/>
              <c:y val="-1.282051282051282E-2"/>
            </c:manualLayout>
          </c:layout>
          <c:dLblPos val="bestFit"/>
          <c:showLegendKey val="0"/>
          <c:showVal val="0"/>
          <c:showCatName val="1"/>
          <c:showSerName val="0"/>
          <c:showPercent val="1"/>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7169811320755869E-3"/>
              <c:y val="0.11051775579334626"/>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5717985909656011E-2"/>
              <c:y val="-0.37091894887641041"/>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821720398157775E-2"/>
              <c:y val="-0.1716524216524217"/>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137324815530134E-2"/>
              <c:y val="-1.282051282051282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7169811320755869E-3"/>
              <c:y val="0.11051775579334626"/>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5717985909656011E-2"/>
              <c:y val="-0.37091894887641041"/>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821720398157775E-2"/>
              <c:y val="-0.1716524216524217"/>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137324815530134E-2"/>
              <c:y val="-1.282051282051282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7169811320755869E-3"/>
              <c:y val="0.11051775579334626"/>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3.5717985909656011E-2"/>
              <c:y val="-0.37091894887641041"/>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5.4821720398157775E-2"/>
              <c:y val="-0.1716524216524217"/>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6.137324815530134E-2"/>
              <c:y val="-1.282051282051282E-2"/>
            </c:manualLayout>
          </c:layout>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manualLayout>
          <c:layoutTarget val="inner"/>
          <c:xMode val="edge"/>
          <c:yMode val="edge"/>
          <c:x val="0.17382657356509681"/>
          <c:y val="0.15489938757655292"/>
          <c:w val="0.54542886148665382"/>
          <c:h val="0.8235820415610442"/>
        </c:manualLayout>
      </c:layout>
      <c:pieChart>
        <c:varyColors val="1"/>
        <c:ser>
          <c:idx val="0"/>
          <c:order val="0"/>
          <c:tx>
            <c:strRef>
              <c:f>'Order Satus'!$B$3</c:f>
              <c:strCache>
                <c:ptCount val="1"/>
                <c:pt idx="0">
                  <c:v>Total</c:v>
                </c:pt>
              </c:strCache>
            </c:strRef>
          </c:tx>
          <c:explosion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DAD-4840-B135-F2B0D18836B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DAD-4840-B135-F2B0D18836B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DAD-4840-B135-F2B0D18836B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DAD-4840-B135-F2B0D18836BD}"/>
              </c:ext>
            </c:extLst>
          </c:dPt>
          <c:dLbls>
            <c:dLbl>
              <c:idx val="0"/>
              <c:layout>
                <c:manualLayout>
                  <c:x val="-4.7169811320755869E-3"/>
                  <c:y val="0.1105177557933462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DAD-4840-B135-F2B0D18836BD}"/>
                </c:ext>
              </c:extLst>
            </c:dLbl>
            <c:dLbl>
              <c:idx val="1"/>
              <c:layout>
                <c:manualLayout>
                  <c:x val="3.5717985909656011E-2"/>
                  <c:y val="-0.37091894887641041"/>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DAD-4840-B135-F2B0D18836BD}"/>
                </c:ext>
              </c:extLst>
            </c:dLbl>
            <c:dLbl>
              <c:idx val="2"/>
              <c:layout>
                <c:manualLayout>
                  <c:x val="5.4821720398157775E-2"/>
                  <c:y val="-0.171652421652421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DAD-4840-B135-F2B0D18836BD}"/>
                </c:ext>
              </c:extLst>
            </c:dLbl>
            <c:dLbl>
              <c:idx val="3"/>
              <c:layout>
                <c:manualLayout>
                  <c:x val="6.137324815530134E-2"/>
                  <c:y val="-1.28205128205128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DAD-4840-B135-F2B0D18836BD}"/>
                </c:ext>
              </c:extLst>
            </c:dLbl>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'Order Satus'!$A$4:$A$7</c:f>
              <c:strCache>
                <c:ptCount val="4"/>
                <c:pt idx="0">
                  <c:v>Cancelled</c:v>
                </c:pt>
                <c:pt idx="1">
                  <c:v>Delivered</c:v>
                </c:pt>
                <c:pt idx="2">
                  <c:v>Refunded</c:v>
                </c:pt>
                <c:pt idx="3">
                  <c:v>Returned</c:v>
                </c:pt>
              </c:strCache>
            </c:strRef>
          </c:cat>
          <c:val>
            <c:numRef>
              <c:f>'Order Satus'!$B$4:$B$7</c:f>
              <c:numCache>
                <c:formatCode>General</c:formatCode>
                <c:ptCount val="4"/>
                <c:pt idx="0">
                  <c:v>844</c:v>
                </c:pt>
                <c:pt idx="1">
                  <c:v>28641</c:v>
                </c:pt>
                <c:pt idx="2">
                  <c:v>517</c:v>
                </c:pt>
                <c:pt idx="3">
                  <c:v>1045</c:v>
                </c:pt>
              </c:numCache>
            </c:numRef>
          </c:val>
          <c:extLst>
            <c:ext xmlns:c16="http://schemas.microsoft.com/office/drawing/2014/chart" uri="{C3380CC4-5D6E-409C-BE32-E72D297353CC}">
              <c16:uniqueId val="{00000008-8DAD-4840-B135-F2B0D18836BD}"/>
            </c:ext>
          </c:extLst>
        </c:ser>
        <c:dLbls>
          <c:showLegendKey val="0"/>
          <c:showVal val="0"/>
          <c:showCatName val="0"/>
          <c:showSerName val="0"/>
          <c:showPercent val="0"/>
          <c:showBubbleSize val="0"/>
          <c:showLeaderLines val="0"/>
        </c:dLbls>
        <c:firstSliceAng val="9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2023-06-17T08:14:00Z</dcterms:created>
  <dcterms:modified xsi:type="dcterms:W3CDTF">2023-06-18T10:08:00Z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